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54"/>
        <w:tblW w:w="0" w:type="auto"/>
        <w:tblLook w:val="0000"/>
      </w:tblPr>
      <w:tblGrid>
        <w:gridCol w:w="2160"/>
        <w:gridCol w:w="2325"/>
      </w:tblGrid>
      <w:tr w:rsidR="00CE6820" w:rsidTr="00CE6820">
        <w:tc>
          <w:tcPr>
            <w:tcW w:w="2160" w:type="dxa"/>
          </w:tcPr>
          <w:p w:rsidR="00CE6820" w:rsidRDefault="00CE6820" w:rsidP="00CE6820">
            <w:pPr>
              <w:pStyle w:val="Address1"/>
            </w:pPr>
            <w:r>
              <w:t>70, Naskarpara Road</w:t>
            </w:r>
          </w:p>
          <w:p w:rsidR="00CE6820" w:rsidRDefault="00CE6820" w:rsidP="00CE6820">
            <w:pPr>
              <w:pStyle w:val="Address1"/>
              <w:rPr>
                <w:smallCaps/>
              </w:rPr>
            </w:pPr>
            <w:r>
              <w:t>P.O.- Paschim Putiary,</w:t>
            </w:r>
          </w:p>
          <w:p w:rsidR="00CE6820" w:rsidRDefault="00CE6820" w:rsidP="00CE6820">
            <w:pPr>
              <w:pStyle w:val="Address2"/>
            </w:pPr>
            <w:r>
              <w:t>Kolkata - 700041</w:t>
            </w:r>
          </w:p>
        </w:tc>
        <w:tc>
          <w:tcPr>
            <w:tcW w:w="2325" w:type="dxa"/>
          </w:tcPr>
          <w:p w:rsidR="00CE6820" w:rsidRDefault="00CE6820" w:rsidP="00CE6820">
            <w:pPr>
              <w:pStyle w:val="Address1"/>
            </w:pPr>
            <w:r>
              <w:t>Cell : 9836454017</w:t>
            </w:r>
          </w:p>
          <w:p w:rsidR="00CE6820" w:rsidRDefault="00CE6820" w:rsidP="00CE6820">
            <w:pPr>
              <w:pStyle w:val="Address1"/>
            </w:pPr>
            <w:r>
              <w:t xml:space="preserve">         9836475164</w:t>
            </w:r>
          </w:p>
          <w:p w:rsidR="00CE6820" w:rsidRDefault="00CE6820" w:rsidP="00CE6820">
            <w:pPr>
              <w:pStyle w:val="Address1"/>
            </w:pPr>
            <w:r>
              <w:t>e-mail :nvaswar@gmail.com</w:t>
            </w:r>
          </w:p>
          <w:p w:rsidR="00CE6820" w:rsidRDefault="00CE6820" w:rsidP="00CE6820">
            <w:pPr>
              <w:pStyle w:val="Address1"/>
            </w:pPr>
          </w:p>
        </w:tc>
      </w:tr>
    </w:tbl>
    <w:p w:rsidR="000840EE" w:rsidRPr="000B6833" w:rsidRDefault="000840EE">
      <w:pPr>
        <w:pStyle w:val="Name"/>
        <w:rPr>
          <w:sz w:val="40"/>
          <w:szCs w:val="40"/>
        </w:rPr>
      </w:pPr>
      <w:r w:rsidRPr="000B6833">
        <w:rPr>
          <w:sz w:val="40"/>
          <w:szCs w:val="40"/>
        </w:rPr>
        <w:t>Vaswar</w:t>
      </w:r>
      <w:r w:rsidRPr="000B6833">
        <w:rPr>
          <w:sz w:val="40"/>
          <w:szCs w:val="40"/>
        </w:rPr>
        <w:tab/>
      </w:r>
      <w:r w:rsidR="00E856FF">
        <w:rPr>
          <w:sz w:val="40"/>
          <w:szCs w:val="40"/>
        </w:rPr>
        <w:t xml:space="preserve"> </w:t>
      </w:r>
      <w:r w:rsidRPr="000B6833">
        <w:rPr>
          <w:sz w:val="40"/>
          <w:szCs w:val="40"/>
        </w:rPr>
        <w:t>Nandi</w:t>
      </w:r>
      <w:r w:rsidRPr="000B6833">
        <w:rPr>
          <w:sz w:val="40"/>
          <w:szCs w:val="40"/>
        </w:rPr>
        <w:tab/>
      </w:r>
    </w:p>
    <w:tbl>
      <w:tblPr>
        <w:tblW w:w="9208" w:type="dxa"/>
        <w:tblLayout w:type="fixed"/>
        <w:tblLook w:val="0000"/>
      </w:tblPr>
      <w:tblGrid>
        <w:gridCol w:w="2253"/>
        <w:gridCol w:w="6955"/>
      </w:tblGrid>
      <w:tr w:rsidR="000840EE" w:rsidTr="00510A75">
        <w:trPr>
          <w:trHeight w:val="55"/>
        </w:trPr>
        <w:tc>
          <w:tcPr>
            <w:tcW w:w="2253" w:type="dxa"/>
          </w:tcPr>
          <w:p w:rsidR="000840EE" w:rsidRDefault="000840EE">
            <w:pPr>
              <w:pStyle w:val="SectionTitle"/>
            </w:pPr>
            <w:r>
              <w:t>Objective</w:t>
            </w:r>
          </w:p>
        </w:tc>
        <w:tc>
          <w:tcPr>
            <w:tcW w:w="6955" w:type="dxa"/>
          </w:tcPr>
          <w:p w:rsidR="000840EE" w:rsidRDefault="000840EE">
            <w:pPr>
              <w:pStyle w:val="Objective"/>
            </w:pPr>
            <w:r>
              <w:t>As a constant learner and collaborative team player, willing to grow with a professional organization with progressive work culture which can provide challenging opportunities for meaningful career growth and professional development.</w:t>
            </w:r>
          </w:p>
        </w:tc>
      </w:tr>
      <w:tr w:rsidR="000840EE" w:rsidTr="00510A75">
        <w:trPr>
          <w:trHeight w:val="55"/>
        </w:trPr>
        <w:tc>
          <w:tcPr>
            <w:tcW w:w="2253" w:type="dxa"/>
          </w:tcPr>
          <w:p w:rsidR="000840EE" w:rsidRDefault="000840EE">
            <w:pPr>
              <w:pStyle w:val="SectionTitle"/>
            </w:pPr>
            <w:r>
              <w:t>Experience</w:t>
            </w:r>
          </w:p>
        </w:tc>
        <w:tc>
          <w:tcPr>
            <w:tcW w:w="6955" w:type="dxa"/>
          </w:tcPr>
          <w:p w:rsidR="00C30ED5" w:rsidRDefault="00C30ED5" w:rsidP="007F7379">
            <w:pPr>
              <w:pStyle w:val="CompanyNameOne"/>
            </w:pPr>
            <w:r>
              <w:t xml:space="preserve">2013 – </w:t>
            </w:r>
          </w:p>
          <w:p w:rsidR="00C30ED5" w:rsidRDefault="00C30ED5" w:rsidP="00C30ED5">
            <w:r>
              <w:t xml:space="preserve">Production Manager of IDPL, co Packer of Amul Brand milk and </w:t>
            </w:r>
          </w:p>
          <w:p w:rsidR="00C30ED5" w:rsidRPr="00C30ED5" w:rsidRDefault="00C30ED5" w:rsidP="00C30ED5">
            <w:r>
              <w:t>Milk Products</w:t>
            </w:r>
            <w:r w:rsidR="00521E34">
              <w:t xml:space="preserve"> managing cost effective production of around 3 LLPD of liquid milk, 30 MT of Dahi and 30 KL of ice cream.</w:t>
            </w:r>
          </w:p>
          <w:p w:rsidR="00C30ED5" w:rsidRDefault="00C30ED5" w:rsidP="007F7379">
            <w:pPr>
              <w:pStyle w:val="CompanyNameOne"/>
            </w:pPr>
            <w:r>
              <w:t>2012 – 2013 Koshi Dairy Project</w:t>
            </w:r>
          </w:p>
          <w:p w:rsidR="00C30ED5" w:rsidRPr="00C30ED5" w:rsidRDefault="00C30ED5" w:rsidP="00C30ED5">
            <w:r>
              <w:t>Dy. Manager Production &amp; Procurement</w:t>
            </w:r>
          </w:p>
          <w:p w:rsidR="00661C7F" w:rsidRDefault="00CB33D9" w:rsidP="007F7379">
            <w:pPr>
              <w:pStyle w:val="CompanyNameOne"/>
            </w:pPr>
            <w:r>
              <w:t>2008-2012  Sudha</w:t>
            </w:r>
            <w:r>
              <w:tab/>
              <w:t>Ranchi Dairy</w:t>
            </w:r>
          </w:p>
          <w:p w:rsidR="00CB33D9" w:rsidRPr="00CB33D9" w:rsidRDefault="00CB33D9" w:rsidP="00CB33D9">
            <w:r>
              <w:t>Production Incharge</w:t>
            </w:r>
          </w:p>
          <w:p w:rsidR="007F7379" w:rsidRDefault="007F7379" w:rsidP="007F7379">
            <w:pPr>
              <w:pStyle w:val="CompanyNameOne"/>
            </w:pPr>
            <w:r>
              <w:t>2007-2008   Sudha Ranchi Cattlefeed Plant</w:t>
            </w:r>
          </w:p>
          <w:p w:rsidR="007F7379" w:rsidRDefault="007F7379" w:rsidP="007F7379">
            <w:pPr>
              <w:rPr>
                <w:rStyle w:val="Emphasis"/>
              </w:rPr>
            </w:pPr>
            <w:r w:rsidRPr="007F7379">
              <w:rPr>
                <w:rStyle w:val="Emphasis"/>
              </w:rPr>
              <w:t>Production Incharge</w:t>
            </w:r>
          </w:p>
          <w:p w:rsidR="007F7379" w:rsidRPr="007F7379" w:rsidRDefault="007F7379" w:rsidP="007F7379">
            <w:pPr>
              <w:rPr>
                <w:rStyle w:val="Emphasis"/>
              </w:rPr>
            </w:pPr>
            <w:r>
              <w:t>Increased production from 15 MT to 20 MT/day following better plant maintenance and control on resources.</w:t>
            </w:r>
          </w:p>
          <w:p w:rsidR="000840EE" w:rsidRDefault="000840EE">
            <w:pPr>
              <w:pStyle w:val="CompanyNameOne"/>
            </w:pPr>
            <w:r>
              <w:t>2002-</w:t>
            </w:r>
            <w:r w:rsidR="007E2AEC">
              <w:t xml:space="preserve"> </w:t>
            </w:r>
            <w:r w:rsidR="007F7379">
              <w:t xml:space="preserve">2007      </w:t>
            </w:r>
            <w:r>
              <w:t>Sudha</w:t>
            </w:r>
            <w:r>
              <w:tab/>
              <w:t>Ranchi Dairy</w:t>
            </w:r>
          </w:p>
          <w:p w:rsidR="000840EE" w:rsidRDefault="000840EE">
            <w:pPr>
              <w:pStyle w:val="JobTitle"/>
            </w:pPr>
            <w:r>
              <w:t>Marketing Incharge</w:t>
            </w:r>
          </w:p>
          <w:p w:rsidR="000840EE" w:rsidRDefault="000840EE">
            <w:pPr>
              <w:pStyle w:val="Achievement"/>
            </w:pPr>
            <w:r>
              <w:t xml:space="preserve">Increased sales from 45 tlpd  to </w:t>
            </w:r>
            <w:r w:rsidR="003E11E6">
              <w:t>7</w:t>
            </w:r>
            <w:r>
              <w:t>5 tlpd.</w:t>
            </w:r>
          </w:p>
          <w:p w:rsidR="000840EE" w:rsidRDefault="00AB55D0" w:rsidP="00AB55D0">
            <w:pPr>
              <w:pStyle w:val="Achievement"/>
            </w:pPr>
            <w:r>
              <w:t>Increased Sales P</w:t>
            </w:r>
            <w:r w:rsidR="000840EE">
              <w:t>er representative from 8 tlpd to 15 tlpd.</w:t>
            </w:r>
          </w:p>
          <w:p w:rsidR="000840EE" w:rsidRDefault="000840EE">
            <w:pPr>
              <w:pStyle w:val="Achievement"/>
            </w:pPr>
            <w:r>
              <w:t>doubled indigenous product sale of Ranchi Dairy.</w:t>
            </w:r>
          </w:p>
          <w:p w:rsidR="00AB55D0" w:rsidRDefault="00AB55D0">
            <w:pPr>
              <w:pStyle w:val="Achievement"/>
            </w:pPr>
            <w:r>
              <w:t>Implemented sales promotional activities to make presence of “Sudha” felt.</w:t>
            </w:r>
          </w:p>
        </w:tc>
      </w:tr>
      <w:tr w:rsidR="000840EE" w:rsidTr="00510A75">
        <w:trPr>
          <w:trHeight w:val="55"/>
        </w:trPr>
        <w:tc>
          <w:tcPr>
            <w:tcW w:w="2253" w:type="dxa"/>
          </w:tcPr>
          <w:p w:rsidR="000840EE" w:rsidRDefault="000840EE"/>
        </w:tc>
        <w:tc>
          <w:tcPr>
            <w:tcW w:w="6955" w:type="dxa"/>
          </w:tcPr>
          <w:p w:rsidR="000840EE" w:rsidRDefault="000840EE">
            <w:pPr>
              <w:pStyle w:val="CompanyName"/>
            </w:pPr>
            <w:r>
              <w:t>2001- 2002</w:t>
            </w:r>
            <w:r>
              <w:tab/>
              <w:t>Sudha</w:t>
            </w:r>
            <w:r>
              <w:tab/>
              <w:t>Kolkata</w:t>
            </w:r>
          </w:p>
          <w:p w:rsidR="000840EE" w:rsidRDefault="000840EE">
            <w:pPr>
              <w:pStyle w:val="JobTitle"/>
            </w:pPr>
            <w:r>
              <w:t>Overall Incharge</w:t>
            </w:r>
          </w:p>
          <w:p w:rsidR="000840EE" w:rsidRDefault="000840EE">
            <w:pPr>
              <w:pStyle w:val="Achievement"/>
            </w:pPr>
            <w:r>
              <w:t>Initiated marketing of Sudha milk and products in highly competitive market.</w:t>
            </w:r>
          </w:p>
          <w:p w:rsidR="000840EE" w:rsidRDefault="000840EE">
            <w:pPr>
              <w:pStyle w:val="Achievement"/>
            </w:pPr>
            <w:r>
              <w:t xml:space="preserve">Within 3 months captured </w:t>
            </w:r>
            <w:r w:rsidR="00E82CE4">
              <w:t>5</w:t>
            </w:r>
            <w:r>
              <w:t>% market share for  little known brand at Kolkata.</w:t>
            </w:r>
          </w:p>
          <w:p w:rsidR="000840EE" w:rsidRDefault="000840EE">
            <w:pPr>
              <w:pStyle w:val="Achievement"/>
            </w:pPr>
            <w:r>
              <w:t>Managed to initiate marketing for such highly perishable product like milk without a processing facility within the state.</w:t>
            </w:r>
          </w:p>
        </w:tc>
      </w:tr>
      <w:tr w:rsidR="000840EE" w:rsidTr="00510A75">
        <w:trPr>
          <w:trHeight w:val="55"/>
        </w:trPr>
        <w:tc>
          <w:tcPr>
            <w:tcW w:w="2253" w:type="dxa"/>
          </w:tcPr>
          <w:p w:rsidR="000840EE" w:rsidRDefault="000840EE"/>
        </w:tc>
        <w:tc>
          <w:tcPr>
            <w:tcW w:w="6955" w:type="dxa"/>
          </w:tcPr>
          <w:p w:rsidR="000840EE" w:rsidRDefault="000840EE">
            <w:pPr>
              <w:pStyle w:val="CompanyName"/>
            </w:pPr>
            <w:r>
              <w:t>1993-2001</w:t>
            </w:r>
            <w:r>
              <w:tab/>
              <w:t>Sudha</w:t>
            </w:r>
            <w:r>
              <w:tab/>
            </w:r>
            <w:smartTag w:uri="urn:schemas-microsoft-com:office:smarttags" w:element="City">
              <w:smartTag w:uri="urn:schemas-microsoft-com:office:smarttags" w:element="place">
                <w:r>
                  <w:t>Ranchi</w:t>
                </w:r>
              </w:smartTag>
            </w:smartTag>
            <w:r>
              <w:t xml:space="preserve"> Dairy</w:t>
            </w:r>
          </w:p>
          <w:p w:rsidR="000840EE" w:rsidRDefault="000840EE">
            <w:pPr>
              <w:pStyle w:val="JobTitle"/>
            </w:pPr>
            <w:r>
              <w:t>Assistant Manager</w:t>
            </w:r>
            <w:r w:rsidR="007E2AEC">
              <w:t xml:space="preserve"> </w:t>
            </w:r>
          </w:p>
          <w:p w:rsidR="000840EE" w:rsidRDefault="000840EE">
            <w:pPr>
              <w:pStyle w:val="Achievement"/>
            </w:pPr>
            <w:r>
              <w:t>Looking after sales promotional activities, established Sudha as a most recognizable brand in this part of the state.</w:t>
            </w:r>
          </w:p>
          <w:p w:rsidR="000840EE" w:rsidRDefault="000840EE">
            <w:pPr>
              <w:pStyle w:val="Achievement"/>
            </w:pPr>
            <w:r>
              <w:t>As a coordinator of Dairy Plant Improvement Program, implemented Quality Assurance Program which later paved the way to achieve ISO9000:2001 &amp; HACCP for Ranchi Dairy.</w:t>
            </w:r>
          </w:p>
          <w:p w:rsidR="000840EE" w:rsidRDefault="000840EE">
            <w:pPr>
              <w:pStyle w:val="Achievement"/>
            </w:pPr>
            <w:r>
              <w:t xml:space="preserve">As a nodal Officer for Dairy Plant Management Program Implemented computerized Monitoring and control system for plant management activities </w:t>
            </w:r>
            <w:r>
              <w:lastRenderedPageBreak/>
              <w:t xml:space="preserve">which was highly appreciated by NDDB </w:t>
            </w:r>
          </w:p>
          <w:p w:rsidR="000840EE" w:rsidRDefault="000840EE">
            <w:pPr>
              <w:pStyle w:val="Achievement"/>
            </w:pPr>
            <w:r>
              <w:t>As an officer with versatile skill took actiive part in MIS and Finance related activities like budgeting, Annual Action Plan etc.</w:t>
            </w:r>
          </w:p>
        </w:tc>
      </w:tr>
      <w:tr w:rsidR="000840EE" w:rsidTr="00510A75">
        <w:trPr>
          <w:trHeight w:val="1179"/>
        </w:trPr>
        <w:tc>
          <w:tcPr>
            <w:tcW w:w="2253" w:type="dxa"/>
          </w:tcPr>
          <w:p w:rsidR="000840EE" w:rsidRDefault="000840EE"/>
        </w:tc>
        <w:tc>
          <w:tcPr>
            <w:tcW w:w="6955" w:type="dxa"/>
          </w:tcPr>
          <w:p w:rsidR="000840EE" w:rsidRDefault="000840EE">
            <w:pPr>
              <w:pStyle w:val="CompanyName"/>
            </w:pPr>
            <w:r>
              <w:t>1985-1992</w:t>
            </w:r>
            <w:r>
              <w:tab/>
              <w:t>Sudha.</w:t>
            </w:r>
            <w:r>
              <w:tab/>
            </w:r>
            <w:smartTag w:uri="urn:schemas-microsoft-com:office:smarttags" w:element="City">
              <w:smartTag w:uri="urn:schemas-microsoft-com:office:smarttags" w:element="place">
                <w:r>
                  <w:t>Ranchi</w:t>
                </w:r>
              </w:smartTag>
            </w:smartTag>
            <w:r>
              <w:t xml:space="preserve"> Dairy</w:t>
            </w:r>
          </w:p>
          <w:p w:rsidR="000840EE" w:rsidRDefault="000840EE">
            <w:pPr>
              <w:pStyle w:val="JobTitle"/>
            </w:pPr>
            <w:r>
              <w:t>Technical Officer</w:t>
            </w:r>
          </w:p>
          <w:p w:rsidR="000840EE" w:rsidRDefault="000840EE">
            <w:pPr>
              <w:pStyle w:val="Achievement"/>
            </w:pPr>
            <w:r>
              <w:t>As an Dairy In</w:t>
            </w:r>
            <w:r w:rsidR="00E82CE4">
              <w:t xml:space="preserve"> C</w:t>
            </w:r>
            <w:r>
              <w:t>harge assured timely supply with best possible quality of milk form an old obsolete plant (6.0 tlpd Cap.)</w:t>
            </w:r>
            <w:r w:rsidR="00877C92">
              <w:t xml:space="preserve"> </w:t>
            </w:r>
            <w:r>
              <w:t xml:space="preserve">to market resulting in increase in marketing from 1.8 tlpd to 16 tlpd. </w:t>
            </w: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  <w:jc w:val="right"/>
            </w:pP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  <w:jc w:val="right"/>
            </w:pPr>
            <w:r>
              <w:t>1983-1984</w:t>
            </w:r>
            <w:r>
              <w:tab/>
              <w:t>Bhagirathi                                                            Beldanga</w:t>
            </w: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Dairy Technologist</w:t>
            </w:r>
          </w:p>
          <w:p w:rsidR="000840EE" w:rsidRDefault="000840EE" w:rsidP="00E82CE4">
            <w:pPr>
              <w:pStyle w:val="Achievement"/>
            </w:pPr>
            <w:r>
              <w:t>As shift In</w:t>
            </w:r>
            <w:r w:rsidR="00E82CE4">
              <w:t xml:space="preserve"> C</w:t>
            </w:r>
            <w:r>
              <w:t>harge handled freshly procured milk from coop societies from chilling center to Mother Dairy Calcutta</w:t>
            </w:r>
          </w:p>
        </w:tc>
      </w:tr>
      <w:tr w:rsidR="000840EE" w:rsidTr="00510A75">
        <w:trPr>
          <w:trHeight w:val="1110"/>
        </w:trPr>
        <w:tc>
          <w:tcPr>
            <w:tcW w:w="2253" w:type="dxa"/>
          </w:tcPr>
          <w:p w:rsidR="000840EE" w:rsidRDefault="000840EE">
            <w:pPr>
              <w:pStyle w:val="SectionTitle"/>
            </w:pPr>
            <w:r>
              <w:t>Education</w:t>
            </w:r>
          </w:p>
        </w:tc>
        <w:tc>
          <w:tcPr>
            <w:tcW w:w="6955" w:type="dxa"/>
          </w:tcPr>
          <w:p w:rsidR="000840EE" w:rsidRDefault="000840EE">
            <w:pPr>
              <w:pStyle w:val="Institution"/>
            </w:pPr>
            <w:r>
              <w:t>1978-1983</w:t>
            </w:r>
            <w:r>
              <w:tab/>
              <w:t>BCKVV</w:t>
            </w:r>
            <w:r>
              <w:tab/>
              <w:t>Mohanpur,WB.</w:t>
            </w:r>
          </w:p>
          <w:p w:rsidR="000840EE" w:rsidRDefault="000840EE">
            <w:pPr>
              <w:pStyle w:val="Achievement"/>
            </w:pPr>
            <w:r>
              <w:t>B.Sc.(Dairy Technology).</w:t>
            </w: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</w:pPr>
            <w:r>
              <w:t>1984-1985                         NDDB                                                        Anand</w:t>
            </w:r>
          </w:p>
          <w:p w:rsidR="000840EE" w:rsidRDefault="000840EE">
            <w:pPr>
              <w:pStyle w:val="Achievement"/>
              <w:numPr>
                <w:ilvl w:val="0"/>
                <w:numId w:val="4"/>
              </w:numPr>
            </w:pPr>
            <w:r>
              <w:t>Category II Apprenticeship for Dairy Management</w:t>
            </w: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</w:pPr>
            <w:r>
              <w:t>1987-1990                         BIT                                                             Mesra</w:t>
            </w:r>
          </w:p>
          <w:p w:rsidR="000840EE" w:rsidRDefault="000840EE">
            <w:pPr>
              <w:pStyle w:val="Achievement"/>
              <w:numPr>
                <w:ilvl w:val="0"/>
                <w:numId w:val="4"/>
              </w:numPr>
            </w:pPr>
            <w:r>
              <w:t>MBA (Fin. And Mktg)</w:t>
            </w: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</w:pPr>
            <w:r>
              <w:t xml:space="preserve">1992-1993                         IRMA                                                         Anand  </w:t>
            </w:r>
          </w:p>
          <w:p w:rsidR="000840EE" w:rsidRDefault="000840EE">
            <w:pPr>
              <w:pStyle w:val="Achievement"/>
            </w:pPr>
            <w:r>
              <w:t>PGDR</w:t>
            </w:r>
            <w:r w:rsidR="0031729F">
              <w:t>D</w:t>
            </w:r>
            <w:r>
              <w:t xml:space="preserve">M         </w:t>
            </w: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  <w:ind w:left="-2160"/>
            </w:pPr>
          </w:p>
        </w:tc>
      </w:tr>
      <w:tr w:rsidR="000840EE" w:rsidTr="00510A75">
        <w:trPr>
          <w:trHeight w:val="609"/>
        </w:trPr>
        <w:tc>
          <w:tcPr>
            <w:tcW w:w="2253" w:type="dxa"/>
          </w:tcPr>
          <w:p w:rsidR="000840EE" w:rsidRDefault="000840EE">
            <w:pPr>
              <w:pStyle w:val="SectionTitle"/>
            </w:pPr>
            <w:r>
              <w:t>Other Qualifications</w:t>
            </w:r>
          </w:p>
        </w:tc>
        <w:tc>
          <w:tcPr>
            <w:tcW w:w="6955" w:type="dxa"/>
          </w:tcPr>
          <w:p w:rsidR="000840EE" w:rsidRDefault="000840EE">
            <w:pPr>
              <w:pStyle w:val="Institution"/>
            </w:pPr>
            <w:r>
              <w:t>ISO audit and procedures.</w:t>
            </w:r>
          </w:p>
          <w:p w:rsidR="000840EE" w:rsidRDefault="000840EE">
            <w:pPr>
              <w:pStyle w:val="Achievement"/>
            </w:pPr>
            <w:r>
              <w:t>Different short courses from NDDB, IRMA and other management institutes on Dairy plant management, Marketing communication, Clean Milk Production, Finance, etc.</w:t>
            </w:r>
          </w:p>
          <w:p w:rsidR="000840EE" w:rsidRDefault="000840EE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0840EE" w:rsidTr="00510A75">
        <w:trPr>
          <w:trHeight w:val="1480"/>
        </w:trPr>
        <w:tc>
          <w:tcPr>
            <w:tcW w:w="2253" w:type="dxa"/>
          </w:tcPr>
          <w:p w:rsidR="000840EE" w:rsidRDefault="000840EE">
            <w:pPr>
              <w:pStyle w:val="SectionTitle"/>
            </w:pPr>
            <w:r>
              <w:t xml:space="preserve">Profile </w:t>
            </w:r>
          </w:p>
        </w:tc>
        <w:tc>
          <w:tcPr>
            <w:tcW w:w="6955" w:type="dxa"/>
          </w:tcPr>
          <w:p w:rsidR="000840EE" w:rsidRDefault="000840EE">
            <w:pPr>
              <w:pStyle w:val="Objective"/>
            </w:pPr>
            <w:r>
              <w:t>Fathers Name :                                     Sri Amitabha Nandi</w:t>
            </w:r>
          </w:p>
          <w:p w:rsidR="000840EE" w:rsidRDefault="000840EE">
            <w:pPr>
              <w:pStyle w:val="BodyText"/>
            </w:pPr>
            <w:r>
              <w:t>Date of Birth :                                              05.10 1960</w:t>
            </w:r>
          </w:p>
          <w:p w:rsidR="000840EE" w:rsidRDefault="000840EE">
            <w:pPr>
              <w:pStyle w:val="BodyText"/>
            </w:pPr>
            <w:r>
              <w:t>Marital status                                               Married</w:t>
            </w:r>
          </w:p>
          <w:p w:rsidR="000840EE" w:rsidRDefault="000840EE">
            <w:pPr>
              <w:pStyle w:val="BodyText"/>
            </w:pPr>
            <w:r>
              <w:t xml:space="preserve">No. of Children                                             One </w:t>
            </w:r>
          </w:p>
          <w:p w:rsidR="000840EE" w:rsidRDefault="000840EE">
            <w:pPr>
              <w:pStyle w:val="BodyText"/>
            </w:pPr>
            <w:r>
              <w:t>Present Emoluments                                    Rs.</w:t>
            </w:r>
            <w:r w:rsidR="00663C83">
              <w:t>6</w:t>
            </w:r>
            <w:r>
              <w:t xml:space="preserve"> Lakh +</w:t>
            </w:r>
          </w:p>
          <w:p w:rsidR="000B6833" w:rsidRDefault="000840EE" w:rsidP="000B6833">
            <w:pPr>
              <w:pStyle w:val="BodyText"/>
              <w:jc w:val="left"/>
            </w:pPr>
            <w:r>
              <w:t xml:space="preserve">Language Proficiency                Fluent in English, Hindi and  Bengali                                                 </w:t>
            </w:r>
          </w:p>
          <w:p w:rsidR="000B6833" w:rsidRDefault="000B6833">
            <w:pPr>
              <w:pStyle w:val="BodyText"/>
              <w:jc w:val="right"/>
            </w:pPr>
          </w:p>
          <w:p w:rsidR="000B6833" w:rsidRDefault="000B6833">
            <w:pPr>
              <w:pStyle w:val="BodyText"/>
              <w:jc w:val="right"/>
            </w:pPr>
          </w:p>
          <w:p w:rsidR="000840EE" w:rsidRDefault="000840EE">
            <w:pPr>
              <w:pStyle w:val="BodyText"/>
              <w:jc w:val="right"/>
            </w:pPr>
            <w:r>
              <w:t>(VASWAR NANDI)</w:t>
            </w:r>
          </w:p>
          <w:p w:rsidR="000840EE" w:rsidRDefault="000840EE" w:rsidP="003E11E6">
            <w:pPr>
              <w:pStyle w:val="BodyText"/>
            </w:pPr>
          </w:p>
        </w:tc>
      </w:tr>
      <w:tr w:rsidR="000840EE" w:rsidTr="00510A75">
        <w:trPr>
          <w:trHeight w:val="270"/>
        </w:trPr>
        <w:tc>
          <w:tcPr>
            <w:tcW w:w="2253" w:type="dxa"/>
          </w:tcPr>
          <w:p w:rsidR="000840EE" w:rsidRDefault="000840EE">
            <w:pPr>
              <w:pStyle w:val="SectionTitle"/>
            </w:pPr>
          </w:p>
        </w:tc>
        <w:tc>
          <w:tcPr>
            <w:tcW w:w="6955" w:type="dxa"/>
          </w:tcPr>
          <w:p w:rsidR="000840EE" w:rsidRDefault="000840EE">
            <w:pPr>
              <w:pStyle w:val="Objective"/>
            </w:pPr>
          </w:p>
        </w:tc>
      </w:tr>
    </w:tbl>
    <w:p w:rsidR="000840EE" w:rsidRDefault="000840EE"/>
    <w:p w:rsidR="000840EE" w:rsidRDefault="000840EE"/>
    <w:p w:rsidR="000840EE" w:rsidRDefault="000840EE"/>
    <w:sectPr w:rsidR="000840EE" w:rsidSect="00793467">
      <w:headerReference w:type="first" r:id="rId7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38E" w:rsidRDefault="000A438E">
      <w:r>
        <w:separator/>
      </w:r>
    </w:p>
  </w:endnote>
  <w:endnote w:type="continuationSeparator" w:id="1">
    <w:p w:rsidR="000A438E" w:rsidRDefault="000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38E" w:rsidRDefault="000A438E">
      <w:r>
        <w:separator/>
      </w:r>
    </w:p>
  </w:footnote>
  <w:footnote w:type="continuationSeparator" w:id="1">
    <w:p w:rsidR="000A438E" w:rsidRDefault="000A4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0EE" w:rsidRDefault="000840EE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104CF"/>
    <w:multiLevelType w:val="hybridMultilevel"/>
    <w:tmpl w:val="5C047E94"/>
    <w:lvl w:ilvl="0" w:tplc="86305688">
      <w:start w:val="1"/>
      <w:numFmt w:val="bullet"/>
      <w:pStyle w:val="Institu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9009AD"/>
    <w:multiLevelType w:val="hybridMultilevel"/>
    <w:tmpl w:val="B72230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embedSystemFonts/>
  <w:activeWritingStyle w:appName="MSWord" w:lang="en-US" w:vendorID="8" w:dllVersion="513" w:checkStyle="0"/>
  <w:attachedTemplate r:id="rId1"/>
  <w:stylePaneFormatFilter w:val="3F01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2AEC"/>
    <w:rsid w:val="000201A8"/>
    <w:rsid w:val="00041CCE"/>
    <w:rsid w:val="000840EE"/>
    <w:rsid w:val="000A438E"/>
    <w:rsid w:val="000A59A1"/>
    <w:rsid w:val="000B6833"/>
    <w:rsid w:val="0031729F"/>
    <w:rsid w:val="003E11E6"/>
    <w:rsid w:val="00477A75"/>
    <w:rsid w:val="004964E0"/>
    <w:rsid w:val="00510A75"/>
    <w:rsid w:val="00521E34"/>
    <w:rsid w:val="00661C7F"/>
    <w:rsid w:val="00663C83"/>
    <w:rsid w:val="0073332C"/>
    <w:rsid w:val="00793467"/>
    <w:rsid w:val="007D3EE0"/>
    <w:rsid w:val="007E2AEC"/>
    <w:rsid w:val="007E49ED"/>
    <w:rsid w:val="007F7379"/>
    <w:rsid w:val="00877C92"/>
    <w:rsid w:val="00AB55D0"/>
    <w:rsid w:val="00B14C44"/>
    <w:rsid w:val="00C30ED5"/>
    <w:rsid w:val="00CB33D9"/>
    <w:rsid w:val="00CE6820"/>
    <w:rsid w:val="00E71056"/>
    <w:rsid w:val="00E82CE4"/>
    <w:rsid w:val="00E856FF"/>
    <w:rsid w:val="00EE6353"/>
    <w:rsid w:val="00FE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467"/>
    <w:rPr>
      <w:rFonts w:ascii="Arial" w:hAnsi="Arial"/>
      <w:lang w:eastAsia="en-US"/>
    </w:rPr>
  </w:style>
  <w:style w:type="paragraph" w:styleId="Heading1">
    <w:name w:val="heading 1"/>
    <w:basedOn w:val="HeadingBase"/>
    <w:next w:val="BodyText"/>
    <w:qFormat/>
    <w:rsid w:val="0079346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793467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793467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93467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793467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793467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93467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793467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793467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93467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793467"/>
    <w:pPr>
      <w:ind w:left="720"/>
    </w:pPr>
  </w:style>
  <w:style w:type="paragraph" w:customStyle="1" w:styleId="CityState">
    <w:name w:val="City/State"/>
    <w:basedOn w:val="BodyText"/>
    <w:next w:val="BodyText"/>
    <w:rsid w:val="00793467"/>
    <w:pPr>
      <w:keepNext/>
    </w:pPr>
  </w:style>
  <w:style w:type="paragraph" w:customStyle="1" w:styleId="CompanyName">
    <w:name w:val="Company Name"/>
    <w:basedOn w:val="Normal"/>
    <w:next w:val="Normal"/>
    <w:autoRedefine/>
    <w:rsid w:val="00793467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793467"/>
  </w:style>
  <w:style w:type="paragraph" w:styleId="Date">
    <w:name w:val="Date"/>
    <w:basedOn w:val="BodyText"/>
    <w:rsid w:val="00793467"/>
    <w:pPr>
      <w:keepNext/>
    </w:pPr>
  </w:style>
  <w:style w:type="paragraph" w:customStyle="1" w:styleId="DocumentLabel">
    <w:name w:val="Document Label"/>
    <w:basedOn w:val="Normal"/>
    <w:next w:val="Normal"/>
    <w:rsid w:val="00793467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793467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793467"/>
    <w:pPr>
      <w:jc w:val="both"/>
    </w:pPr>
  </w:style>
  <w:style w:type="paragraph" w:styleId="Footer">
    <w:name w:val="footer"/>
    <w:basedOn w:val="HeaderBase"/>
    <w:rsid w:val="00793467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793467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793467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793467"/>
    <w:pPr>
      <w:numPr>
        <w:numId w:val="4"/>
      </w:num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793467"/>
  </w:style>
  <w:style w:type="paragraph" w:customStyle="1" w:styleId="JobTitle">
    <w:name w:val="Job Title"/>
    <w:next w:val="Achievement"/>
    <w:rsid w:val="00793467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customStyle="1" w:styleId="Lead-inEmphasis">
    <w:name w:val="Lead-in Emphasis"/>
    <w:rsid w:val="00793467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79346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79346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793467"/>
  </w:style>
  <w:style w:type="paragraph" w:customStyle="1" w:styleId="Objective">
    <w:name w:val="Objective"/>
    <w:basedOn w:val="Normal"/>
    <w:next w:val="BodyText"/>
    <w:rsid w:val="00793467"/>
    <w:pPr>
      <w:spacing w:before="240" w:after="220" w:line="220" w:lineRule="atLeast"/>
    </w:pPr>
  </w:style>
  <w:style w:type="character" w:styleId="PageNumber">
    <w:name w:val="page number"/>
    <w:rsid w:val="00793467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79346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793467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793467"/>
    <w:rPr>
      <w:b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634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Hewlett-Packard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administraator</dc:creator>
  <cp:lastModifiedBy>NEO TECH</cp:lastModifiedBy>
  <cp:revision>6</cp:revision>
  <dcterms:created xsi:type="dcterms:W3CDTF">2015-06-11T05:35:00Z</dcterms:created>
  <dcterms:modified xsi:type="dcterms:W3CDTF">2015-06-12T16:57:00Z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